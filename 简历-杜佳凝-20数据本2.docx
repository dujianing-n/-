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1691005</wp:posOffset>
                </wp:positionV>
                <wp:extent cx="6499860" cy="7772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有出色的工作责任心和吃苦耐劳精神,善于独立解决问题；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具备良好的沟通能力、协调能力和分析、处理问题的能力，有较强的团队精神和团队协作能力；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8pt;margin-top:133.15pt;height:61.2pt;width:511.8pt;z-index:251612160;mso-width-relative:page;mso-height-relative:page;" filled="f" stroked="f" coordsize="21600,21600" o:gfxdata="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Rc/G3bAAAACwEAAA8A&#10;AAAAAAAAAQAgAAAAIgAAAGRycy9kb3ducmV2LnhtbFBLAQIUABQAAAAIAIdO4kBjnigeogEAADo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有出色的工作责任心和吃苦耐劳精神,善于独立解决问题；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具备良好的沟通能力、协调能力和分析、处理问题的能力，有较强的团队精神和团队协作能力；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1226185</wp:posOffset>
                </wp:positionV>
                <wp:extent cx="942975" cy="28892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8pt;margin-top:96.55pt;height:22.75pt;width:74.25pt;z-index:251639808;v-text-anchor:middle;mso-width-relative:page;mso-height-relative:page;" filled="f" stroked="f" coordsize="21600,21600" o:gfxdata="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d7IB9gA&#10;AAAKAQAADwAAAAAAAAABACAAAAAiAAAAZHJzL2Rvd25yZXYueG1sUEsBAhQAFAAAAAgAh07iQCIa&#10;QLzmAQAAtwMAAA4AAAAAAAAAAQAgAAAAJw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FFFFFF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1238885</wp:posOffset>
                </wp:positionV>
                <wp:extent cx="961390" cy="260350"/>
                <wp:effectExtent l="0" t="0" r="0" b="63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5pt;margin-top:97.55pt;height:20.5pt;width:75.7pt;z-index:251636736;v-text-anchor:middle;mso-width-relative:page;mso-height-relative:page;" fillcolor="#203864 [1608]" filled="t" stroked="f" coordsize="21600,21600" o:gfxdata="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SnI82gAAAAoBAAAPAAAAAAAAAAEAIAAA&#10;ACIAAABkcnMvZG93bnJldi54bWxQSwECFAAUAAAACACHTuJAnzWsjwoCAAACBAAADgAAAAAAAAAB&#10;ACAAAAAp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1490345</wp:posOffset>
                </wp:positionV>
                <wp:extent cx="6484620" cy="0"/>
                <wp:effectExtent l="0" t="0" r="3048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25pt;margin-top:117.35pt;height:0pt;width:510.6pt;z-index:251615232;mso-width-relative:page;mso-height-relative:page;" filled="f" stroked="t" coordsize="21600,21600" o:gfxdata="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fpnNDaAAAACwEAAA8AAAAAAAAAAQAgAAAAIgAAAGRycy9kb3du&#10;cmV2LnhtbFBLAQIUABQAAAAIAIdO4kBnhy7G/QEAAOQDAAAOAAAAAAAAAAEAIAAAACkBAABkcnMv&#10;ZTJvRG9jLnhtbFBLBQYAAAAABgAGAFkBAACYBQAAAAA=&#10;">
                <v:fill on="f" focussize="0,0"/>
                <v:stroke weight="1.75pt"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1498600</wp:posOffset>
                </wp:positionV>
                <wp:extent cx="130810" cy="77470"/>
                <wp:effectExtent l="0" t="0" r="2540" b="0"/>
                <wp:wrapNone/>
                <wp:docPr id="30" name="直角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A6B727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45.95pt;margin-top:118pt;height:6.1pt;width:10.3pt;z-index:251638784;v-text-anchor:middle;mso-width-relative:page;mso-height-relative:page;" fillcolor="#535C14" filled="t" stroked="f" coordsize="21600,21600" o:gfxdata="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nKBL9kAAAALAQAADwAAAAAAAAABACAAAAAiAAAAZHJzL2Rvd25yZXYueG1sUEsBAhQAFAAA&#10;AAgAh07iQJ1HFPsnAgAAJAQAAA4AAAAAAAAAAQAgAAAAKAEAAGRycy9lMm9Eb2MueG1sUEsFBgAA&#10;AAAGAAYAWQEAAM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1213485</wp:posOffset>
                </wp:positionV>
                <wp:extent cx="833120" cy="260350"/>
                <wp:effectExtent l="0" t="0" r="5715" b="6350"/>
                <wp:wrapNone/>
                <wp:docPr id="27" name="梯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75pt;margin-top:95.55pt;height:20.5pt;width:65.6pt;z-index:251635712;v-text-anchor:middle;mso-width-relative:page;mso-height-relative:page;" fillcolor="#FFFFFF" filled="t" stroked="f" coordsize="832959,260653" o:gfxdata="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RjmfJ2AAAAAoB&#10;AAAPAAAAAAAAAAEAIAAAACIAAABkcnMvZG93bnJldi54bWxQSwECFAAUAAAACACHTuJAqOMQMRsC&#10;AAAhBAAADgAAAAAAAAABACAAAAAnAQAAZHJzL2Uyb0RvYy54bWxQSwUGAAAAAAYABgBZAQAAtAUA&#10;AAAA&#10;" path="m0,260653l155401,0,677557,0,832959,260653xe">
                <v:path textboxrect="0,0,832959,260653"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-666115</wp:posOffset>
                </wp:positionV>
                <wp:extent cx="1668780" cy="51816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  <w:rPr>
                                <w:rFonts w:hint="eastAsia" w:eastAsia="宋体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杜佳凝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pt;margin-top:-52.45pt;height:40.8pt;width:131.4pt;z-index:251648000;mso-width-relative:page;mso-height-relative:page;" filled="f" stroked="f" coordsize="21600,21600" o:gfxdata="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dI0xtsA&#10;AAANAQAADwAAAAAAAAABACAAAAAiAAAAZHJzL2Rvd25yZXYueG1sUEsBAhQAFAAAAAgAh07iQDzu&#10;htaqAQAAR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  <w:rPr>
                          <w:rFonts w:hint="eastAsia" w:eastAsia="宋体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杜佳凝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4458335</wp:posOffset>
            </wp:positionH>
            <wp:positionV relativeFrom="paragraph">
              <wp:posOffset>-575945</wp:posOffset>
            </wp:positionV>
            <wp:extent cx="1432560" cy="1478280"/>
            <wp:effectExtent l="57150" t="57150" r="53975" b="6477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300" cy="1478292"/>
                    </a:xfrm>
                    <a:prstGeom prst="rect">
                      <a:avLst/>
                    </a:prstGeom>
                    <a:ln w="50800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-819785</wp:posOffset>
                </wp:positionV>
                <wp:extent cx="7559675" cy="99441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9446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64.55pt;height:78.3pt;width:595.25pt;z-index:251607040;v-text-anchor:middle;mso-width-relative:page;mso-height-relative:page;" fillcolor="#D9D9D9" filled="t" stroked="f" coordsize="21600,21600" o:gfxdata="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ldVQ2gAAAA0BAAAPAAAAAAAAAAEAIAAAACIA&#10;AABkcnMvZG93bnJldi54bWxQSwECFAAUAAAACACHTuJAt8jN/gcCAAABBAAADgAAAAAAAAABACAA&#10;AAAp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-922020</wp:posOffset>
                </wp:positionV>
                <wp:extent cx="7559675" cy="994410"/>
                <wp:effectExtent l="0" t="0" r="317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944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.6pt;height:78.3pt;width:595.25pt;z-index:251608064;v-text-anchor:middle;mso-width-relative:page;mso-height-relative:page;" fillcolor="#203864 [1608]" filled="t" stroked="f" coordsize="21600,21600" o:gfxdata="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AoWa2gAAAA0BAAAPAAAAAAAAAAEAIAAA&#10;ACIAAABkcnMvZG93bnJldi54bWxQSwECFAAUAAAACACHTuJAfAMTVgoCAAABBAAADgAAAAAAAAAB&#10;ACAAAAAp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3266440</wp:posOffset>
                </wp:positionV>
                <wp:extent cx="179070" cy="151130"/>
                <wp:effectExtent l="0" t="0" r="0" b="127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25pt;margin-top:257.2pt;height:11.9pt;width:14.1pt;z-index:251643904;v-text-anchor:middle;mso-width-relative:page;mso-height-relative:page;" fillcolor="#FFFFFF" filled="t" stroked="f" coordsize="3261356,2766950" o:gfxdata="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1555115</wp:posOffset>
                </wp:positionV>
                <wp:extent cx="220980" cy="153670"/>
                <wp:effectExtent l="0" t="0" r="7620" b="0"/>
                <wp:wrapNone/>
                <wp:docPr id="3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6.9pt;margin-top:122.45pt;height:12.1pt;width:17.4pt;z-index:251644928;mso-width-relative:page;mso-height-relative:page;" fillcolor="#FFFFFF" filled="t" stroked="f" coordsize="263,184" o:gfxdata="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txHBc2gAAAAsBAAAP&#10;AAAAAAAAAAEAIAAAACIAAABkcnMvZG93bnJldi54bWxQSwECFAAUAAAACACHTuJAi388fm0FAACq&#10;GQAADgAAAAAAAAABACAAAAAp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8347075</wp:posOffset>
                </wp:positionV>
                <wp:extent cx="204470" cy="192405"/>
                <wp:effectExtent l="0" t="0" r="5715" b="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.9pt;margin-top:657.25pt;height:15.15pt;width:16.1pt;z-index:251646976;v-text-anchor:middle;mso-width-relative:page;mso-height-relative:page;" fillcolor="#FFFFFF" filled="t" stroked="f" coordsize="2274888,2136775" o:gfxdata="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230505</wp:posOffset>
                </wp:positionV>
                <wp:extent cx="3683000" cy="726440"/>
                <wp:effectExtent l="0" t="0" r="0" b="0"/>
                <wp:wrapNone/>
                <wp:docPr id="4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2002.07.22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20数据本2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5010947488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2874594836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3.65pt;margin-top:18.15pt;height:57.2pt;width:290pt;z-index:251649024;mso-width-relative:page;mso-height-relative:page;" filled="f" stroked="f" coordsize="21600,21600" o:gfxdata="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n1yP3ZAAAACgEAAA8AAAAAAAAAAQAgAAAAIgAAAGRycy9kb3ducmV2&#10;LnhtbFBLAQIUABQAAAAIAIdO4kCqorxtwgEAAHc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2002.07.22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20数据本2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5010947488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  <w:lang w:val="en-US" w:eastAsia="zh-CN"/>
                        </w:rPr>
                        <w:t>2874594836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389255</wp:posOffset>
                </wp:positionV>
                <wp:extent cx="179070" cy="179070"/>
                <wp:effectExtent l="0" t="0" r="0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45pt;margin-top:30.65pt;height:14.1pt;width:14.1pt;z-index:251650048;v-text-anchor:middle;mso-width-relative:page;mso-height-relative:page;" fillcolor="#203864 [1608]" filled="t" stroked="f" coordsize="21600,21600" arcsize="0.166666666666667" o:gfxdata="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CxFM2QAAAAoBAAAP&#10;AAAAAAAAAAEAIAAAACIAAABkcnMvZG93bnJldi54bWxQSwECFAAUAAAACACHTuJA7SioPRcCAAAN&#10;BAAADgAAAAAAAAABACAAAAAo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382905</wp:posOffset>
                </wp:positionV>
                <wp:extent cx="179070" cy="179070"/>
                <wp:effectExtent l="0" t="0" r="0" b="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9pt;margin-top:30.15pt;height:14.1pt;width:14.1pt;z-index:251651072;v-text-anchor:middle;mso-width-relative:page;mso-height-relative:page;" fillcolor="#203864 [1608]" filled="t" stroked="f" coordsize="21600,21600" arcsize="0.166666666666667" o:gfxdata="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A/isdcAAAAJAQAADwAAAAAAAAAB&#10;ACAAAAAiAAAAZHJzL2Rvd25yZXYueG1sUEsBAhQAFAAAAAgAh07iQGuI+J0RAgAAAgQAAA4AAAAA&#10;AAAAAQAgAAAAJg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700405</wp:posOffset>
                </wp:positionV>
                <wp:extent cx="179070" cy="179070"/>
                <wp:effectExtent l="0" t="0" r="0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45pt;margin-top:55.15pt;height:14.1pt;width:14.1pt;z-index:251652096;v-text-anchor:middle;mso-width-relative:page;mso-height-relative:page;" fillcolor="#203864 [1608]" filled="t" stroked="f" coordsize="21600,21600" arcsize="0.166666666666667" o:gfxdata="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98H8J2QAAAAwBAAAPAAAAAAAA&#10;AAEAIAAAACIAAABkcnMvZG93bnJldi54bWxQSwECFAAUAAAACACHTuJAu8jolhECAAACBAAADgAA&#10;AAAAAAABACAAAAAo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700405</wp:posOffset>
                </wp:positionV>
                <wp:extent cx="179070" cy="179070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9pt;margin-top:55.15pt;height:14.1pt;width:14.1pt;z-index:251653120;v-text-anchor:middle;mso-width-relative:page;mso-height-relative:page;" fillcolor="#203864 [1608]" filled="t" stroked="f" coordsize="21600,21600" arcsize="0.166666666666667" o:gfxdata="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S38U9cAAAALAQAADwAAAAAAAAAB&#10;ACAAAAAiAAAAZHJzL2Rvd25yZXYueG1sUEsBAhQAFAAAAAgAh07iQIsKmacRAgAAAgQAAA4AAAAA&#10;AAAAAQAgAAAAJg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414655</wp:posOffset>
                </wp:positionV>
                <wp:extent cx="94615" cy="114935"/>
                <wp:effectExtent l="0" t="0" r="635" b="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1.95pt;margin-top:32.65pt;height:9.05pt;width:7.45pt;z-index:251654144;v-text-anchor:middle-center;mso-width-relative:page;mso-height-relative:page;" fillcolor="#FFFFFF" filled="t" stroked="f" coordsize="2244,2719" o:gfxdata="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CTIPLp3QAAAAoBAAAPAAAAAAAAAAEAIAAAACIAAABkcnMvZG93bnJldi54bWxQSwECFAAU&#10;AAAACACHTuJAtaQ9V3wFAADGFQAADgAAAAAAAAABACAAAAAsAQAAZHJzL2Uyb0RvYy54bWxQSwUG&#10;AAAAAAYABgBZAQAAGgk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421005</wp:posOffset>
                </wp:positionV>
                <wp:extent cx="94615" cy="107950"/>
                <wp:effectExtent l="0" t="0" r="635" b="6350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7.4pt;margin-top:33.15pt;height:8.5pt;width:7.45pt;z-index:251655168;v-text-anchor:middle;mso-width-relative:page;mso-height-relative:page;" fillcolor="#FFFFFF" filled="t" stroked="f" coordsize="1903413,2176462" o:gfxdata="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738505</wp:posOffset>
                </wp:positionV>
                <wp:extent cx="69215" cy="108585"/>
                <wp:effectExtent l="0" t="0" r="6985" b="5715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45pt;margin-top:58.15pt;height:8.55pt;width:5.45pt;z-index:251656192;v-text-anchor:middle;mso-width-relative:page;mso-height-relative:page;" fillcolor="#FFFFFF" filled="t" stroked="f" coordsize="1978606,3092264" o:gfxdata="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Mzc&#10;kLTaAAAADAEAAA8AAAAAAAAAAQAgAAAAIgAAAGRycy9kb3ducmV2LnhtbFBLAQIUABQAAAAIAIdO&#10;4kBEGHF36gUAAHIVAAAOAAAAAAAAAAEAIAAAACkBAABkcnMvZTJvRG9jLnhtbFBLBQYAAAAABgAG&#10;AFkBAACF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744855</wp:posOffset>
                </wp:positionV>
                <wp:extent cx="108585" cy="81915"/>
                <wp:effectExtent l="0" t="0" r="5715" b="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6.9pt;margin-top:58.65pt;height:6.45pt;width:8.55pt;z-index:251657216;v-text-anchor:middle;mso-width-relative:page;mso-height-relative:page;" fillcolor="#FFFFFF" filled="t" stroked="f" coordsize="529316,401026" o:gfxdata="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AzfiBHYAAAACwEAAA8AAAAA&#10;AAAAAQAgAAAAIgAAAGRycy9kb3ducmV2LnhtbFBLAQIUABQAAAAIAIdO4kBfqFHAbAcAAIchAAAO&#10;AAAAAAAAAAEAIAAAACcBAABkcnMvZTJvRG9jLnhtbFBLBQYAAAAABgAGAFkBAAAFC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256"/>
    <w:multiLevelType w:val="multilevel"/>
    <w:tmpl w:val="062032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F1CEC"/>
    <w:rsid w:val="00302639"/>
    <w:rsid w:val="00620819"/>
    <w:rsid w:val="00637215"/>
    <w:rsid w:val="00926D07"/>
    <w:rsid w:val="00A1744D"/>
    <w:rsid w:val="00BC17B0"/>
    <w:rsid w:val="00CC4F44"/>
    <w:rsid w:val="012E7E15"/>
    <w:rsid w:val="01ED1784"/>
    <w:rsid w:val="08F33F45"/>
    <w:rsid w:val="604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31616;&#21382;-&#31616;&#33268;&#31616;&#21382;&#27714;&#32844;&#31616;&#21382;&#24212;&#23626;&#29983;&#31616;&#21382;&#26368;&#26032;&#31616;&#21382;&#21019;&#24847;&#31616;&#21382;05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简历-简致简历求职简历应届生简历最新简历创意简历056</Template>
  <Pages>1</Pages>
  <Words>7</Words>
  <Characters>45</Characters>
  <Lines>1</Lines>
  <Paragraphs>1</Paragraphs>
  <TotalTime>6</TotalTime>
  <ScaleCrop>false</ScaleCrop>
  <LinksUpToDate>false</LinksUpToDate>
  <CharactersWithSpaces>51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2017-02-09T14:16:00Z</dcterms:created>
  <dc:creator>www.2jianli.com; amdin</dc:creator>
  <dc:description>www.2jianli.com</dc:description>
  <cp:keywords>www.2jianli.com</cp:keywords>
  <cp:lastModifiedBy>Eazin_north</cp:lastModifiedBy>
  <cp:lastPrinted>2017-03-01T09:00:00Z</cp:lastPrinted>
  <dcterms:modified xsi:type="dcterms:W3CDTF">2020-12-05T14:36:20Z</dcterms:modified>
  <dc:subject>www.2jianli.com</dc:subject>
  <dc:title>www.2jianli.com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